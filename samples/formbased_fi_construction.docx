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180" w:tblpY="-219"/>
        <w:tblW w:w="5007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a layout table for the following information: To, from, recipient fax, sender fax, recipient phone, sender phone, subject, and date. Second table is a layout table for comments"/>
      </w:tblPr>
      <w:tblGrid>
        <w:gridCol w:w="2666"/>
        <w:gridCol w:w="1835"/>
        <w:gridCol w:w="2165"/>
        <w:gridCol w:w="3428"/>
      </w:tblGrid>
      <w:tr w:rsidR="00DB332B" w14:paraId="10BE9CD6" w14:textId="77777777" w:rsidTr="001A1BE9">
        <w:trPr>
          <w:trHeight w:val="409"/>
        </w:trPr>
        <w:tc>
          <w:tcPr>
            <w:tcW w:w="4501" w:type="dxa"/>
            <w:gridSpan w:val="2"/>
            <w:vMerge w:val="restart"/>
          </w:tcPr>
          <w:p w14:paraId="28412701" w14:textId="61FBB0B9" w:rsidR="00DB332B" w:rsidRPr="0030609D" w:rsidRDefault="001A1BE9" w:rsidP="001A1BE9">
            <w:pPr>
              <w:pStyle w:val="Title"/>
              <w:rPr>
                <w:szCs w:val="72"/>
              </w:rPr>
            </w:pPr>
            <w:r w:rsidRPr="001A1BE9">
              <w:rPr>
                <w:bCs/>
                <w:sz w:val="48"/>
                <w:szCs w:val="40"/>
              </w:rPr>
              <w:t>TYÖTODISTUS</w:t>
            </w:r>
            <w:r w:rsidRPr="001A1BE9">
              <w:rPr>
                <w:bCs/>
                <w:sz w:val="48"/>
                <w:szCs w:val="40"/>
              </w:rPr>
              <w:t xml:space="preserve"> </w:t>
            </w:r>
          </w:p>
          <w:p w14:paraId="66820B22" w14:textId="77777777" w:rsidR="00DB332B" w:rsidRDefault="00DB332B" w:rsidP="001A1BE9">
            <w:pPr>
              <w:pStyle w:val="Heading1"/>
              <w:ind w:left="180" w:hanging="180"/>
              <w:jc w:val="center"/>
              <w:rPr>
                <w:rFonts w:ascii="Aharoni" w:hAnsi="Aharoni" w:cs="Aharoni"/>
                <w:szCs w:val="24"/>
              </w:rPr>
            </w:pPr>
          </w:p>
        </w:tc>
        <w:tc>
          <w:tcPr>
            <w:tcW w:w="2165" w:type="dxa"/>
            <w:tcBorders>
              <w:bottom w:val="single" w:sz="24" w:space="0" w:color="auto"/>
            </w:tcBorders>
            <w:vAlign w:val="bottom"/>
          </w:tcPr>
          <w:p w14:paraId="25F1F2EA" w14:textId="6C5CD8D6" w:rsidR="00DB332B" w:rsidRPr="001A1BE9" w:rsidRDefault="001A1BE9" w:rsidP="00363B7B">
            <w:pPr>
              <w:pStyle w:val="Heading1"/>
              <w:rPr>
                <w:sz w:val="24"/>
                <w:szCs w:val="18"/>
              </w:rPr>
            </w:pPr>
            <w:r w:rsidRPr="001A1BE9">
              <w:rPr>
                <w:rFonts w:asciiTheme="minorHAnsi" w:hAnsiTheme="minorHAnsi"/>
                <w:caps w:val="0"/>
                <w:sz w:val="22"/>
                <w:szCs w:val="22"/>
              </w:rPr>
              <w:t xml:space="preserve"> </w:t>
            </w:r>
            <w:r w:rsidRPr="001A1BE9">
              <w:t>Työntekijä</w:t>
            </w:r>
            <w:r w:rsidRPr="001A1BE9">
              <w:t xml:space="preserve"> </w:t>
            </w:r>
          </w:p>
        </w:tc>
        <w:tc>
          <w:tcPr>
            <w:tcW w:w="3428" w:type="dxa"/>
            <w:tcBorders>
              <w:bottom w:val="single" w:sz="24" w:space="0" w:color="auto"/>
            </w:tcBorders>
            <w:vAlign w:val="bottom"/>
          </w:tcPr>
          <w:p w14:paraId="4E00D37F" w14:textId="6101DF82" w:rsidR="00DB332B" w:rsidRPr="001470F2" w:rsidRDefault="001A1BE9" w:rsidP="00363B7B">
            <w:pPr>
              <w:jc w:val="right"/>
            </w:pPr>
            <w:r w:rsidRPr="001A1BE9">
              <w:t xml:space="preserve"> </w:t>
            </w:r>
            <w:r w:rsidRPr="001A1BE9">
              <w:t>Irene Anderson</w:t>
            </w:r>
            <w:r w:rsidRPr="001A1BE9">
              <w:t xml:space="preserve"> </w:t>
            </w:r>
          </w:p>
        </w:tc>
      </w:tr>
      <w:tr w:rsidR="00DB332B" w14:paraId="5DC36953" w14:textId="77777777" w:rsidTr="001A1BE9">
        <w:trPr>
          <w:trHeight w:val="545"/>
        </w:trPr>
        <w:tc>
          <w:tcPr>
            <w:tcW w:w="4501" w:type="dxa"/>
            <w:gridSpan w:val="2"/>
            <w:vMerge/>
          </w:tcPr>
          <w:p w14:paraId="7B936E38" w14:textId="77777777" w:rsidR="00DB332B" w:rsidRDefault="00DB332B" w:rsidP="00363B7B">
            <w:pPr>
              <w:pStyle w:val="Heading1"/>
              <w:rPr>
                <w:rFonts w:ascii="Aharoni" w:hAnsi="Aharoni" w:cs="Aharoni"/>
                <w:szCs w:val="24"/>
              </w:rPr>
            </w:pPr>
          </w:p>
        </w:tc>
        <w:tc>
          <w:tcPr>
            <w:tcW w:w="2165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61F84830" w14:textId="581A3784" w:rsidR="00DB332B" w:rsidRPr="00A8477E" w:rsidRDefault="001A1BE9" w:rsidP="00363B7B">
            <w:pPr>
              <w:pStyle w:val="Heading1"/>
            </w:pPr>
            <w:r w:rsidRPr="001A1BE9">
              <w:rPr>
                <w:rFonts w:asciiTheme="minorHAnsi" w:hAnsiTheme="minorHAnsi"/>
                <w:caps w:val="0"/>
                <w:sz w:val="22"/>
                <w:szCs w:val="22"/>
              </w:rPr>
              <w:t xml:space="preserve"> </w:t>
            </w:r>
            <w:r w:rsidRPr="001A1BE9">
              <w:t>Tehtävä</w:t>
            </w:r>
            <w:r w:rsidRPr="001A1BE9">
              <w:t xml:space="preserve"> </w:t>
            </w:r>
          </w:p>
        </w:tc>
        <w:tc>
          <w:tcPr>
            <w:tcW w:w="3428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0CF63E5F" w14:textId="3307A8A1" w:rsidR="00DB332B" w:rsidRPr="001470F2" w:rsidRDefault="001A1BE9" w:rsidP="00363B7B">
            <w:pPr>
              <w:jc w:val="right"/>
            </w:pPr>
            <w:r w:rsidRPr="001A1BE9">
              <w:t xml:space="preserve"> </w:t>
            </w:r>
            <w:proofErr w:type="spellStart"/>
            <w:r w:rsidRPr="001A1BE9">
              <w:t>Rakennusinsinööri</w:t>
            </w:r>
            <w:proofErr w:type="spellEnd"/>
            <w:r w:rsidRPr="001A1BE9">
              <w:t xml:space="preserve"> </w:t>
            </w:r>
            <w:proofErr w:type="spellStart"/>
            <w:r w:rsidRPr="001A1BE9">
              <w:t>harjoittelija</w:t>
            </w:r>
            <w:proofErr w:type="spellEnd"/>
            <w:r w:rsidRPr="001A1BE9">
              <w:t xml:space="preserve"> </w:t>
            </w:r>
          </w:p>
        </w:tc>
      </w:tr>
      <w:tr w:rsidR="00DB332B" w14:paraId="67523FF6" w14:textId="77777777" w:rsidTr="001A1BE9">
        <w:trPr>
          <w:trHeight w:val="545"/>
        </w:trPr>
        <w:tc>
          <w:tcPr>
            <w:tcW w:w="4501" w:type="dxa"/>
            <w:gridSpan w:val="2"/>
            <w:vMerge/>
          </w:tcPr>
          <w:p w14:paraId="2CAC7271" w14:textId="77777777" w:rsidR="00DB332B" w:rsidRDefault="00DB332B" w:rsidP="00363B7B">
            <w:pPr>
              <w:pStyle w:val="Heading1"/>
              <w:rPr>
                <w:rFonts w:ascii="Aharoni" w:hAnsi="Aharoni" w:cs="Aharoni"/>
                <w:szCs w:val="24"/>
              </w:rPr>
            </w:pPr>
          </w:p>
        </w:tc>
        <w:tc>
          <w:tcPr>
            <w:tcW w:w="2165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6EAF11FE" w14:textId="403F3B7B" w:rsidR="00DB332B" w:rsidRPr="00A8477E" w:rsidRDefault="001A1BE9" w:rsidP="00363B7B">
            <w:pPr>
              <w:pStyle w:val="Heading1"/>
            </w:pPr>
            <w:r w:rsidRPr="001A1BE9">
              <w:rPr>
                <w:rFonts w:asciiTheme="minorHAnsi" w:hAnsiTheme="minorHAnsi"/>
                <w:caps w:val="0"/>
                <w:sz w:val="22"/>
                <w:szCs w:val="22"/>
              </w:rPr>
              <w:t xml:space="preserve"> </w:t>
            </w:r>
            <w:r w:rsidRPr="001A1BE9">
              <w:t>Työnantaja</w:t>
            </w:r>
            <w:r w:rsidRPr="001A1BE9">
              <w:t xml:space="preserve"> </w:t>
            </w:r>
          </w:p>
        </w:tc>
        <w:tc>
          <w:tcPr>
            <w:tcW w:w="3428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4D523F46" w14:textId="35365BD0" w:rsidR="00DB332B" w:rsidRPr="001470F2" w:rsidRDefault="001A1BE9" w:rsidP="00363B7B">
            <w:pPr>
              <w:jc w:val="right"/>
            </w:pPr>
            <w:r>
              <w:t xml:space="preserve"> </w:t>
            </w:r>
            <w:r w:rsidRPr="001A1BE9">
              <w:t>TIMPURIPALVELUT ALILA OY</w:t>
            </w:r>
            <w:r w:rsidRPr="001A1BE9">
              <w:t xml:space="preserve"> </w:t>
            </w:r>
          </w:p>
        </w:tc>
      </w:tr>
      <w:tr w:rsidR="00DB332B" w14:paraId="6AC79412" w14:textId="77777777" w:rsidTr="001A1BE9">
        <w:trPr>
          <w:trHeight w:val="545"/>
        </w:trPr>
        <w:tc>
          <w:tcPr>
            <w:tcW w:w="4501" w:type="dxa"/>
            <w:gridSpan w:val="2"/>
            <w:vMerge/>
          </w:tcPr>
          <w:p w14:paraId="596CB0E9" w14:textId="77777777" w:rsidR="00DB332B" w:rsidRDefault="00DB332B" w:rsidP="00363B7B">
            <w:pPr>
              <w:pStyle w:val="Heading1"/>
              <w:rPr>
                <w:rFonts w:ascii="Aharoni" w:hAnsi="Aharoni" w:cs="Aharoni"/>
                <w:szCs w:val="24"/>
              </w:rPr>
            </w:pPr>
          </w:p>
        </w:tc>
        <w:tc>
          <w:tcPr>
            <w:tcW w:w="2165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39CBADBE" w14:textId="31D04A58" w:rsidR="00DB332B" w:rsidRPr="00A8477E" w:rsidRDefault="001A1BE9" w:rsidP="00363B7B">
            <w:pPr>
              <w:pStyle w:val="Heading1"/>
            </w:pPr>
            <w:r w:rsidRPr="001A1BE9">
              <w:rPr>
                <w:rFonts w:asciiTheme="minorHAnsi" w:hAnsiTheme="minorHAnsi"/>
                <w:caps w:val="0"/>
                <w:sz w:val="22"/>
                <w:szCs w:val="22"/>
              </w:rPr>
              <w:t xml:space="preserve"> </w:t>
            </w:r>
            <w:r w:rsidRPr="001A1BE9">
              <w:t>Työsuhteen kesto</w:t>
            </w:r>
            <w:r w:rsidRPr="001A1BE9">
              <w:t xml:space="preserve"> </w:t>
            </w:r>
          </w:p>
        </w:tc>
        <w:tc>
          <w:tcPr>
            <w:tcW w:w="3428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55D5165B" w14:textId="0735FF1A" w:rsidR="00DB332B" w:rsidRPr="001470F2" w:rsidRDefault="001A1BE9" w:rsidP="00363B7B">
            <w:pPr>
              <w:jc w:val="right"/>
            </w:pPr>
            <w:r w:rsidRPr="001A1BE9">
              <w:t xml:space="preserve"> </w:t>
            </w:r>
            <w:r w:rsidRPr="001A1BE9">
              <w:t>1.3.2021 – 30.9.2021</w:t>
            </w:r>
            <w:r w:rsidRPr="001A1BE9">
              <w:t xml:space="preserve"> </w:t>
            </w:r>
          </w:p>
        </w:tc>
      </w:tr>
      <w:tr w:rsidR="00A8477E" w14:paraId="7F09AE3B" w14:textId="77777777" w:rsidTr="001A1BE9">
        <w:trPr>
          <w:trHeight w:val="681"/>
        </w:trPr>
        <w:tc>
          <w:tcPr>
            <w:tcW w:w="4501" w:type="dxa"/>
            <w:gridSpan w:val="2"/>
            <w:vMerge/>
          </w:tcPr>
          <w:p w14:paraId="05886FC7" w14:textId="77777777" w:rsidR="00A8477E" w:rsidRPr="00DF39E1" w:rsidRDefault="00A8477E" w:rsidP="00363B7B">
            <w:pPr>
              <w:pStyle w:val="Heading1"/>
              <w:rPr>
                <w:rFonts w:ascii="Aharoni" w:hAnsi="Aharoni" w:cs="Aharoni"/>
                <w:szCs w:val="24"/>
              </w:rPr>
            </w:pPr>
          </w:p>
        </w:tc>
        <w:tc>
          <w:tcPr>
            <w:tcW w:w="2165" w:type="dxa"/>
            <w:tcBorders>
              <w:top w:val="single" w:sz="24" w:space="0" w:color="auto"/>
            </w:tcBorders>
            <w:vAlign w:val="bottom"/>
          </w:tcPr>
          <w:p w14:paraId="5E34D4DF" w14:textId="77777777" w:rsidR="00A8477E" w:rsidRPr="00A8477E" w:rsidRDefault="00A8477E" w:rsidP="00363B7B"/>
        </w:tc>
        <w:tc>
          <w:tcPr>
            <w:tcW w:w="3428" w:type="dxa"/>
            <w:tcBorders>
              <w:top w:val="single" w:sz="24" w:space="0" w:color="auto"/>
            </w:tcBorders>
            <w:vAlign w:val="bottom"/>
          </w:tcPr>
          <w:p w14:paraId="2BD755F7" w14:textId="77777777" w:rsidR="00A8477E" w:rsidRPr="00A8477E" w:rsidRDefault="00A8477E" w:rsidP="00363B7B"/>
        </w:tc>
      </w:tr>
      <w:tr w:rsidR="00DB332B" w:rsidRPr="001A1BE9" w14:paraId="693E3B73" w14:textId="77777777" w:rsidTr="001A1BE9">
        <w:trPr>
          <w:trHeight w:val="545"/>
        </w:trPr>
        <w:tc>
          <w:tcPr>
            <w:tcW w:w="4501" w:type="dxa"/>
            <w:gridSpan w:val="2"/>
            <w:vMerge/>
          </w:tcPr>
          <w:p w14:paraId="316E14E8" w14:textId="77777777" w:rsidR="00DB332B" w:rsidRPr="00DF39E1" w:rsidRDefault="00DB332B" w:rsidP="00363B7B">
            <w:pPr>
              <w:pStyle w:val="Heading1"/>
              <w:rPr>
                <w:rFonts w:ascii="Aharoni" w:hAnsi="Aharoni" w:cs="Aharoni"/>
                <w:szCs w:val="24"/>
              </w:rPr>
            </w:pPr>
          </w:p>
        </w:tc>
        <w:tc>
          <w:tcPr>
            <w:tcW w:w="2165" w:type="dxa"/>
            <w:tcBorders>
              <w:bottom w:val="single" w:sz="24" w:space="0" w:color="auto"/>
            </w:tcBorders>
            <w:vAlign w:val="bottom"/>
          </w:tcPr>
          <w:p w14:paraId="6724CB57" w14:textId="7927FC0C" w:rsidR="00DB332B" w:rsidRPr="00A8477E" w:rsidRDefault="001A1BE9" w:rsidP="00363B7B">
            <w:pPr>
              <w:pStyle w:val="Heading1"/>
            </w:pPr>
            <w:r w:rsidRPr="001A1BE9">
              <w:rPr>
                <w:rFonts w:asciiTheme="minorHAnsi" w:hAnsiTheme="minorHAnsi"/>
                <w:caps w:val="0"/>
                <w:sz w:val="22"/>
                <w:szCs w:val="22"/>
              </w:rPr>
              <w:t xml:space="preserve">  </w:t>
            </w:r>
            <w:r w:rsidRPr="001A1BE9">
              <w:t>Työn arviointi</w:t>
            </w:r>
          </w:p>
        </w:tc>
        <w:tc>
          <w:tcPr>
            <w:tcW w:w="3428" w:type="dxa"/>
            <w:tcBorders>
              <w:bottom w:val="single" w:sz="24" w:space="0" w:color="auto"/>
            </w:tcBorders>
            <w:vAlign w:val="bottom"/>
          </w:tcPr>
          <w:p w14:paraId="0999B841" w14:textId="4473D8DE" w:rsidR="00DB332B" w:rsidRPr="001A1BE9" w:rsidRDefault="001A1BE9" w:rsidP="00363B7B">
            <w:pPr>
              <w:jc w:val="right"/>
              <w:rPr>
                <w:lang w:val="fi-FI"/>
              </w:rPr>
            </w:pPr>
            <w:r w:rsidRPr="001A1BE9">
              <w:rPr>
                <w:lang w:val="fi-FI"/>
              </w:rPr>
              <w:t xml:space="preserve"> </w:t>
            </w:r>
            <w:r w:rsidRPr="001A1BE9">
              <w:rPr>
                <w:lang w:val="fi-FI"/>
              </w:rPr>
              <w:t>Erinomainen yhteistyökyky ja vastuullinen työote</w:t>
            </w:r>
            <w:r w:rsidRPr="001A1BE9">
              <w:rPr>
                <w:lang w:val="fi-FI"/>
              </w:rPr>
              <w:t xml:space="preserve"> </w:t>
            </w:r>
          </w:p>
        </w:tc>
      </w:tr>
      <w:tr w:rsidR="00DB332B" w14:paraId="3B9D1E52" w14:textId="77777777" w:rsidTr="001A1BE9">
        <w:trPr>
          <w:trHeight w:val="545"/>
        </w:trPr>
        <w:tc>
          <w:tcPr>
            <w:tcW w:w="4501" w:type="dxa"/>
            <w:gridSpan w:val="2"/>
            <w:vMerge/>
          </w:tcPr>
          <w:p w14:paraId="137BA091" w14:textId="77777777" w:rsidR="00DB332B" w:rsidRPr="001A1BE9" w:rsidRDefault="00DB332B" w:rsidP="00363B7B">
            <w:pPr>
              <w:pStyle w:val="Heading1"/>
              <w:rPr>
                <w:rFonts w:ascii="Aharoni" w:hAnsi="Aharoni" w:cs="Aharoni"/>
                <w:szCs w:val="24"/>
                <w:lang w:val="fi-FI"/>
              </w:rPr>
            </w:pPr>
          </w:p>
        </w:tc>
        <w:tc>
          <w:tcPr>
            <w:tcW w:w="2165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08CBA2D6" w14:textId="7311A6E3" w:rsidR="00DB332B" w:rsidRPr="00A8477E" w:rsidRDefault="001A1BE9" w:rsidP="00363B7B">
            <w:pPr>
              <w:pStyle w:val="Heading1"/>
            </w:pPr>
            <w:r w:rsidRPr="001A1BE9">
              <w:rPr>
                <w:rFonts w:asciiTheme="minorHAnsi" w:hAnsiTheme="minorHAnsi"/>
                <w:caps w:val="0"/>
                <w:sz w:val="22"/>
                <w:szCs w:val="22"/>
              </w:rPr>
              <w:t xml:space="preserve"> </w:t>
            </w:r>
            <w:r w:rsidRPr="001A1BE9">
              <w:t>Esimiehen nimi ja asema</w:t>
            </w:r>
            <w:r w:rsidRPr="001A1BE9">
              <w:rPr>
                <w:rFonts w:hint="cs"/>
              </w:rPr>
              <w:t xml:space="preserve"> </w:t>
            </w:r>
          </w:p>
        </w:tc>
        <w:tc>
          <w:tcPr>
            <w:tcW w:w="3428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07329C26" w14:textId="6309949D" w:rsidR="00DB332B" w:rsidRDefault="001A1BE9" w:rsidP="00363B7B">
            <w:pPr>
              <w:jc w:val="right"/>
            </w:pPr>
            <w:r w:rsidRPr="001A1BE9">
              <w:t xml:space="preserve"> </w:t>
            </w:r>
            <w:r w:rsidRPr="001A1BE9">
              <w:t xml:space="preserve">Jari Mäkinen, </w:t>
            </w:r>
            <w:proofErr w:type="spellStart"/>
            <w:r w:rsidRPr="001A1BE9">
              <w:t>Työmaapäällikkö</w:t>
            </w:r>
            <w:proofErr w:type="spellEnd"/>
            <w:r w:rsidRPr="001A1BE9">
              <w:t xml:space="preserve"> </w:t>
            </w:r>
          </w:p>
        </w:tc>
      </w:tr>
      <w:tr w:rsidR="00DB332B" w:rsidRPr="001A1BE9" w14:paraId="0BD5C4B0" w14:textId="77777777" w:rsidTr="001A1BE9">
        <w:trPr>
          <w:trHeight w:val="545"/>
        </w:trPr>
        <w:tc>
          <w:tcPr>
            <w:tcW w:w="4501" w:type="dxa"/>
            <w:gridSpan w:val="2"/>
            <w:vMerge/>
          </w:tcPr>
          <w:p w14:paraId="15A0F254" w14:textId="77777777" w:rsidR="00DB332B" w:rsidRPr="00DF39E1" w:rsidRDefault="00DB332B" w:rsidP="00363B7B">
            <w:pPr>
              <w:pStyle w:val="Heading1"/>
              <w:rPr>
                <w:rFonts w:ascii="Aharoni" w:hAnsi="Aharoni" w:cs="Aharoni"/>
                <w:szCs w:val="24"/>
              </w:rPr>
            </w:pPr>
          </w:p>
        </w:tc>
        <w:tc>
          <w:tcPr>
            <w:tcW w:w="2165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5A7D3F61" w14:textId="48502F2E" w:rsidR="00DB332B" w:rsidRPr="00DF39E1" w:rsidRDefault="001A1BE9" w:rsidP="00363B7B">
            <w:pPr>
              <w:pStyle w:val="Heading1"/>
              <w:rPr>
                <w:rFonts w:ascii="Aharoni" w:hAnsi="Aharoni" w:cs="Aharoni"/>
                <w:szCs w:val="24"/>
              </w:rPr>
            </w:pPr>
            <w:r>
              <w:t xml:space="preserve"> </w:t>
            </w:r>
            <w:r w:rsidRPr="001A1BE9">
              <w:rPr>
                <w:rFonts w:ascii="Aharoni" w:hAnsi="Aharoni" w:cs="Aharoni"/>
                <w:szCs w:val="24"/>
              </w:rPr>
              <w:t>YHTEYSTIEDOT</w:t>
            </w:r>
            <w:r w:rsidRPr="001A1BE9">
              <w:rPr>
                <w:rFonts w:ascii="Aharoni" w:hAnsi="Aharoni" w:cs="Aharoni" w:hint="cs"/>
                <w:szCs w:val="24"/>
              </w:rPr>
              <w:t xml:space="preserve"> </w:t>
            </w:r>
          </w:p>
        </w:tc>
        <w:tc>
          <w:tcPr>
            <w:tcW w:w="3428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11F5554A" w14:textId="0F11461D" w:rsidR="00DB332B" w:rsidRPr="001A1BE9" w:rsidRDefault="001A1BE9" w:rsidP="00363B7B">
            <w:pPr>
              <w:jc w:val="right"/>
              <w:rPr>
                <w:lang w:val="fi-FI"/>
              </w:rPr>
            </w:pPr>
            <w:r w:rsidRPr="001A1BE9">
              <w:rPr>
                <w:rFonts w:ascii="Open Sans" w:hAnsi="Open Sans" w:cs="Open Sans"/>
                <w:color w:val="FFFFFF"/>
                <w:sz w:val="25"/>
                <w:szCs w:val="25"/>
                <w:shd w:val="clear" w:color="auto" w:fill="FFFFFF"/>
                <w:lang w:val="fi-FI"/>
              </w:rPr>
              <w:t xml:space="preserve"> </w:t>
            </w:r>
            <w:r w:rsidRPr="001A1BE9">
              <w:rPr>
                <w:lang w:val="fi-FI"/>
              </w:rPr>
              <w:t xml:space="preserve">Laurinkuja 2 A1, </w:t>
            </w:r>
            <w:r w:rsidRPr="001A1BE9">
              <w:rPr>
                <w:lang w:val="fi-FI"/>
              </w:rPr>
              <w:br/>
              <w:t>90410 Oulu</w:t>
            </w:r>
            <w:r w:rsidRPr="001A1BE9">
              <w:rPr>
                <w:lang w:val="fi-FI"/>
              </w:rPr>
              <w:br/>
            </w:r>
            <w:hyperlink r:id="rId10" w:tgtFrame="_blank" w:history="1">
              <w:r w:rsidRPr="001A1BE9">
                <w:rPr>
                  <w:rStyle w:val="Hyperlink"/>
                  <w:lang w:val="fi-FI"/>
                </w:rPr>
                <w:t>044 981 8994</w:t>
              </w:r>
            </w:hyperlink>
            <w:r w:rsidRPr="001A1BE9">
              <w:rPr>
                <w:lang w:val="fi-FI"/>
              </w:rPr>
              <w:br/>
            </w:r>
            <w:hyperlink r:id="rId11" w:tgtFrame="_blank" w:history="1">
              <w:r w:rsidRPr="001A1BE9">
                <w:rPr>
                  <w:rStyle w:val="Hyperlink"/>
                  <w:lang w:val="fi-FI"/>
                </w:rPr>
                <w:t>alila.eetu@hotmail.com</w:t>
              </w:r>
            </w:hyperlink>
            <w:r w:rsidRPr="001A1BE9">
              <w:rPr>
                <w:lang w:val="fi-FI"/>
              </w:rPr>
              <w:t xml:space="preserve"> </w:t>
            </w:r>
          </w:p>
        </w:tc>
      </w:tr>
      <w:tr w:rsidR="00DB332B" w14:paraId="3B939387" w14:textId="77777777" w:rsidTr="001A1BE9">
        <w:trPr>
          <w:trHeight w:val="545"/>
        </w:trPr>
        <w:tc>
          <w:tcPr>
            <w:tcW w:w="4501" w:type="dxa"/>
            <w:gridSpan w:val="2"/>
            <w:vMerge/>
          </w:tcPr>
          <w:p w14:paraId="22E74E62" w14:textId="77777777" w:rsidR="00DB332B" w:rsidRPr="001A1BE9" w:rsidRDefault="00DB332B" w:rsidP="00363B7B">
            <w:pPr>
              <w:pStyle w:val="Heading1"/>
              <w:rPr>
                <w:rFonts w:ascii="Aharoni" w:hAnsi="Aharoni" w:cs="Aharoni"/>
                <w:szCs w:val="24"/>
                <w:lang w:val="fi-FI"/>
              </w:rPr>
            </w:pPr>
          </w:p>
        </w:tc>
        <w:tc>
          <w:tcPr>
            <w:tcW w:w="2165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1EB6D328" w14:textId="77777777" w:rsidR="00DB332B" w:rsidRPr="00A8477E" w:rsidRDefault="00221ADB" w:rsidP="00363B7B">
            <w:pPr>
              <w:pStyle w:val="Heading1"/>
            </w:pPr>
            <w:sdt>
              <w:sdtPr>
                <w:rPr>
                  <w:rFonts w:hint="cs"/>
                </w:rPr>
                <w:id w:val="1753166579"/>
                <w:placeholder>
                  <w:docPart w:val="4F760A149BEB45E3B9DB68DFD628ADCE"/>
                </w:placeholder>
                <w:temporary/>
                <w:showingPlcHdr/>
                <w15:appearance w15:val="hidden"/>
              </w:sdtPr>
              <w:sdtEndPr/>
              <w:sdtContent>
                <w:r w:rsidR="00DB332B" w:rsidRPr="00DF39E1">
                  <w:rPr>
                    <w:rFonts w:hint="cs"/>
                  </w:rPr>
                  <w:t>date</w:t>
                </w:r>
              </w:sdtContent>
            </w:sdt>
          </w:p>
        </w:tc>
        <w:tc>
          <w:tcPr>
            <w:tcW w:w="3428" w:type="dxa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66CF58EE" w14:textId="47F80BFD" w:rsidR="00DB332B" w:rsidRDefault="001A1BE9" w:rsidP="00363B7B">
            <w:pPr>
              <w:jc w:val="right"/>
            </w:pPr>
            <w:r w:rsidRPr="001A1BE9">
              <w:t xml:space="preserve"> </w:t>
            </w:r>
            <w:r w:rsidRPr="001A1BE9">
              <w:t>2.10.2021</w:t>
            </w:r>
            <w:r w:rsidRPr="001A1BE9">
              <w:t xml:space="preserve"> </w:t>
            </w:r>
          </w:p>
        </w:tc>
      </w:tr>
      <w:tr w:rsidR="00DB332B" w14:paraId="09A490F4" w14:textId="77777777" w:rsidTr="001A1BE9">
        <w:trPr>
          <w:trHeight w:val="668"/>
        </w:trPr>
        <w:tc>
          <w:tcPr>
            <w:tcW w:w="4501" w:type="dxa"/>
            <w:gridSpan w:val="2"/>
            <w:vMerge/>
          </w:tcPr>
          <w:p w14:paraId="278F7F8E" w14:textId="77777777" w:rsidR="00DB332B" w:rsidRDefault="00DB332B" w:rsidP="00363B7B">
            <w:pPr>
              <w:pStyle w:val="Heading1"/>
              <w:rPr>
                <w:rFonts w:ascii="Aharoni" w:hAnsi="Aharoni" w:cs="Aharoni"/>
                <w:szCs w:val="24"/>
              </w:rPr>
            </w:pPr>
          </w:p>
        </w:tc>
        <w:tc>
          <w:tcPr>
            <w:tcW w:w="2165" w:type="dxa"/>
            <w:tcBorders>
              <w:top w:val="single" w:sz="24" w:space="0" w:color="auto"/>
            </w:tcBorders>
            <w:vAlign w:val="bottom"/>
          </w:tcPr>
          <w:p w14:paraId="471D3870" w14:textId="77777777" w:rsidR="00DB332B" w:rsidRDefault="00DB332B" w:rsidP="00363B7B">
            <w:pPr>
              <w:pStyle w:val="Heading1"/>
              <w:rPr>
                <w:rFonts w:ascii="Aharoni" w:hAnsi="Aharoni" w:cs="Aharoni"/>
                <w:szCs w:val="24"/>
              </w:rPr>
            </w:pPr>
          </w:p>
        </w:tc>
        <w:tc>
          <w:tcPr>
            <w:tcW w:w="3428" w:type="dxa"/>
            <w:tcBorders>
              <w:top w:val="single" w:sz="24" w:space="0" w:color="auto"/>
            </w:tcBorders>
            <w:vAlign w:val="bottom"/>
          </w:tcPr>
          <w:p w14:paraId="470AEFF6" w14:textId="77777777" w:rsidR="00DB332B" w:rsidRDefault="00DB332B" w:rsidP="00363B7B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DB332B" w14:paraId="20E088E3" w14:textId="77777777" w:rsidTr="001A1BE9">
        <w:trPr>
          <w:trHeight w:val="554"/>
        </w:trPr>
        <w:tc>
          <w:tcPr>
            <w:tcW w:w="4501" w:type="dxa"/>
            <w:gridSpan w:val="2"/>
            <w:vMerge/>
          </w:tcPr>
          <w:p w14:paraId="0959994A" w14:textId="77777777" w:rsidR="00DB332B" w:rsidRDefault="00DB332B" w:rsidP="00363B7B">
            <w:pPr>
              <w:pStyle w:val="Heading1"/>
              <w:rPr>
                <w:rFonts w:ascii="Aharoni" w:hAnsi="Aharoni" w:cs="Aharoni"/>
                <w:szCs w:val="24"/>
              </w:rPr>
            </w:pPr>
          </w:p>
        </w:tc>
        <w:tc>
          <w:tcPr>
            <w:tcW w:w="5593" w:type="dxa"/>
            <w:gridSpan w:val="2"/>
            <w:tcBorders>
              <w:bottom w:val="single" w:sz="24" w:space="0" w:color="auto"/>
            </w:tcBorders>
            <w:vAlign w:val="bottom"/>
          </w:tcPr>
          <w:p w14:paraId="4D5A6BA5" w14:textId="1C1E8412" w:rsidR="00DB332B" w:rsidRPr="00A8477E" w:rsidRDefault="001A1BE9" w:rsidP="00363B7B">
            <w:pPr>
              <w:pStyle w:val="Heading1"/>
            </w:pPr>
            <w:r w:rsidRPr="001A1BE9">
              <w:rPr>
                <w:rFonts w:asciiTheme="minorHAnsi" w:hAnsiTheme="minorHAnsi"/>
                <w:caps w:val="0"/>
                <w:sz w:val="22"/>
                <w:szCs w:val="22"/>
              </w:rPr>
              <w:t xml:space="preserve"> </w:t>
            </w:r>
            <w:r w:rsidRPr="001A1BE9">
              <w:t>Pääasialliset tehtävät</w:t>
            </w:r>
            <w:r w:rsidRPr="001A1BE9">
              <w:t xml:space="preserve"> </w:t>
            </w:r>
          </w:p>
        </w:tc>
      </w:tr>
      <w:tr w:rsidR="00AD617E" w:rsidRPr="00363B7B" w14:paraId="3E21E455" w14:textId="77777777" w:rsidTr="001A1BE9">
        <w:trPr>
          <w:trHeight w:val="3802"/>
        </w:trPr>
        <w:tc>
          <w:tcPr>
            <w:tcW w:w="4501" w:type="dxa"/>
            <w:gridSpan w:val="2"/>
          </w:tcPr>
          <w:p w14:paraId="60F02E2D" w14:textId="77777777" w:rsidR="00AD617E" w:rsidRPr="00DB332B" w:rsidRDefault="00AD617E" w:rsidP="00363B7B"/>
        </w:tc>
        <w:tc>
          <w:tcPr>
            <w:tcW w:w="5593" w:type="dxa"/>
            <w:gridSpan w:val="2"/>
            <w:vMerge w:val="restart"/>
            <w:tcBorders>
              <w:top w:val="single" w:sz="24" w:space="0" w:color="auto"/>
            </w:tcBorders>
          </w:tcPr>
          <w:p w14:paraId="0418953C" w14:textId="2348BF8B" w:rsidR="00AD617E" w:rsidRPr="00363B7B" w:rsidRDefault="001A1BE9" w:rsidP="001A1BE9">
            <w:pPr>
              <w:rPr>
                <w:rFonts w:ascii="Aharoni" w:hAnsi="Aharoni" w:cs="Aharoni"/>
                <w:caps/>
                <w:sz w:val="28"/>
                <w:szCs w:val="24"/>
                <w:lang w:val="fr-FR"/>
              </w:rPr>
            </w:pPr>
            <w:proofErr w:type="spellStart"/>
            <w:r w:rsidRPr="001A1BE9">
              <w:t>Rakennuspiirustusten</w:t>
            </w:r>
            <w:proofErr w:type="spellEnd"/>
            <w:r w:rsidRPr="001A1BE9">
              <w:t xml:space="preserve"> </w:t>
            </w:r>
            <w:proofErr w:type="spellStart"/>
            <w:r w:rsidRPr="001A1BE9">
              <w:t>tarkistus</w:t>
            </w:r>
            <w:proofErr w:type="spellEnd"/>
            <w:r w:rsidRPr="001A1BE9">
              <w:t xml:space="preserve">, </w:t>
            </w:r>
            <w:proofErr w:type="spellStart"/>
            <w:r w:rsidRPr="001A1BE9">
              <w:t>työmaavalvonta</w:t>
            </w:r>
            <w:proofErr w:type="spellEnd"/>
            <w:r w:rsidRPr="001A1BE9">
              <w:t xml:space="preserve">, </w:t>
            </w:r>
            <w:proofErr w:type="spellStart"/>
            <w:r w:rsidRPr="001A1BE9">
              <w:t>turvallisuusraportointi</w:t>
            </w:r>
            <w:proofErr w:type="spellEnd"/>
            <w:r w:rsidRPr="001A1BE9">
              <w:t xml:space="preserve"> </w:t>
            </w:r>
          </w:p>
        </w:tc>
      </w:tr>
      <w:tr w:rsidR="00AD617E" w14:paraId="2EB5E3C7" w14:textId="77777777" w:rsidTr="001A1BE9">
        <w:trPr>
          <w:trHeight w:val="1090"/>
        </w:trPr>
        <w:tc>
          <w:tcPr>
            <w:tcW w:w="2666" w:type="dxa"/>
            <w:tcBorders>
              <w:bottom w:val="single" w:sz="24" w:space="0" w:color="auto"/>
            </w:tcBorders>
            <w:vAlign w:val="bottom"/>
          </w:tcPr>
          <w:p w14:paraId="354159EF" w14:textId="3E25E777" w:rsidR="00AD617E" w:rsidRPr="00D72BA3" w:rsidRDefault="00AD617E" w:rsidP="00363B7B">
            <w:pPr>
              <w:pStyle w:val="Heading2"/>
            </w:pPr>
          </w:p>
        </w:tc>
        <w:tc>
          <w:tcPr>
            <w:tcW w:w="1834" w:type="dxa"/>
          </w:tcPr>
          <w:p w14:paraId="2724037D" w14:textId="77777777" w:rsidR="00AD617E" w:rsidRPr="00D72BA3" w:rsidRDefault="00AD617E" w:rsidP="00363B7B"/>
        </w:tc>
        <w:tc>
          <w:tcPr>
            <w:tcW w:w="5593" w:type="dxa"/>
            <w:gridSpan w:val="2"/>
            <w:vMerge/>
          </w:tcPr>
          <w:p w14:paraId="2BA687D6" w14:textId="77777777" w:rsidR="00AD617E" w:rsidRPr="000E0501" w:rsidRDefault="00AD617E" w:rsidP="00363B7B">
            <w:pPr>
              <w:pStyle w:val="Heading1"/>
              <w:rPr>
                <w:rFonts w:ascii="Arial" w:hAnsi="Arial" w:cs="Arial"/>
                <w:caps w:val="0"/>
                <w:color w:val="000000"/>
                <w:szCs w:val="22"/>
              </w:rPr>
            </w:pPr>
          </w:p>
        </w:tc>
      </w:tr>
    </w:tbl>
    <w:p w14:paraId="12F00444" w14:textId="77777777" w:rsidR="00D72BA3" w:rsidRDefault="00D72BA3" w:rsidP="00DD0E14"/>
    <w:sectPr w:rsidR="00D72BA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6D6ED" w14:textId="77777777" w:rsidR="001A1BE9" w:rsidRDefault="001A1BE9" w:rsidP="009D0EA8">
      <w:pPr>
        <w:spacing w:after="0" w:line="240" w:lineRule="auto"/>
      </w:pPr>
      <w:r>
        <w:separator/>
      </w:r>
    </w:p>
  </w:endnote>
  <w:endnote w:type="continuationSeparator" w:id="0">
    <w:p w14:paraId="1405B81B" w14:textId="77777777" w:rsidR="001A1BE9" w:rsidRDefault="001A1BE9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BD19D" w14:textId="77777777" w:rsidR="001A1BE9" w:rsidRDefault="001A1BE9" w:rsidP="009D0EA8">
      <w:pPr>
        <w:spacing w:after="0" w:line="240" w:lineRule="auto"/>
      </w:pPr>
      <w:r>
        <w:separator/>
      </w:r>
    </w:p>
  </w:footnote>
  <w:footnote w:type="continuationSeparator" w:id="0">
    <w:p w14:paraId="2EE90F6E" w14:textId="77777777" w:rsidR="001A1BE9" w:rsidRDefault="001A1BE9" w:rsidP="009D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797352">
    <w:abstractNumId w:val="9"/>
  </w:num>
  <w:num w:numId="2" w16cid:durableId="2087143883">
    <w:abstractNumId w:val="7"/>
  </w:num>
  <w:num w:numId="3" w16cid:durableId="441344329">
    <w:abstractNumId w:val="6"/>
  </w:num>
  <w:num w:numId="4" w16cid:durableId="1857307766">
    <w:abstractNumId w:val="5"/>
  </w:num>
  <w:num w:numId="5" w16cid:durableId="131294954">
    <w:abstractNumId w:val="4"/>
  </w:num>
  <w:num w:numId="6" w16cid:durableId="1753775943">
    <w:abstractNumId w:val="8"/>
  </w:num>
  <w:num w:numId="7" w16cid:durableId="334303435">
    <w:abstractNumId w:val="3"/>
  </w:num>
  <w:num w:numId="8" w16cid:durableId="1456486317">
    <w:abstractNumId w:val="2"/>
  </w:num>
  <w:num w:numId="9" w16cid:durableId="380985377">
    <w:abstractNumId w:val="1"/>
  </w:num>
  <w:num w:numId="10" w16cid:durableId="69653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E9"/>
    <w:rsid w:val="0003729F"/>
    <w:rsid w:val="00052A50"/>
    <w:rsid w:val="000E0501"/>
    <w:rsid w:val="001470F2"/>
    <w:rsid w:val="001620C0"/>
    <w:rsid w:val="001A1BE9"/>
    <w:rsid w:val="002B24CA"/>
    <w:rsid w:val="002C0430"/>
    <w:rsid w:val="0030609D"/>
    <w:rsid w:val="00330E93"/>
    <w:rsid w:val="00354987"/>
    <w:rsid w:val="00357588"/>
    <w:rsid w:val="00363B7B"/>
    <w:rsid w:val="0036579D"/>
    <w:rsid w:val="0036734B"/>
    <w:rsid w:val="003A08A0"/>
    <w:rsid w:val="003D6035"/>
    <w:rsid w:val="003E0E62"/>
    <w:rsid w:val="004044C3"/>
    <w:rsid w:val="00421E88"/>
    <w:rsid w:val="004B68A7"/>
    <w:rsid w:val="004C5546"/>
    <w:rsid w:val="00512D32"/>
    <w:rsid w:val="00516D44"/>
    <w:rsid w:val="0055581D"/>
    <w:rsid w:val="00582DD9"/>
    <w:rsid w:val="005C3F52"/>
    <w:rsid w:val="005D6EE8"/>
    <w:rsid w:val="005E71C5"/>
    <w:rsid w:val="006052D8"/>
    <w:rsid w:val="00623FCE"/>
    <w:rsid w:val="00665046"/>
    <w:rsid w:val="00746FE5"/>
    <w:rsid w:val="007C476B"/>
    <w:rsid w:val="007C52FD"/>
    <w:rsid w:val="0086004B"/>
    <w:rsid w:val="00864E41"/>
    <w:rsid w:val="008A7CE9"/>
    <w:rsid w:val="008E1A48"/>
    <w:rsid w:val="009D0EA8"/>
    <w:rsid w:val="00A43571"/>
    <w:rsid w:val="00A76914"/>
    <w:rsid w:val="00A8477E"/>
    <w:rsid w:val="00AD617E"/>
    <w:rsid w:val="00AE12CC"/>
    <w:rsid w:val="00AE4124"/>
    <w:rsid w:val="00B16C9B"/>
    <w:rsid w:val="00B92787"/>
    <w:rsid w:val="00B977CA"/>
    <w:rsid w:val="00C55A28"/>
    <w:rsid w:val="00C80E08"/>
    <w:rsid w:val="00C85D05"/>
    <w:rsid w:val="00C90808"/>
    <w:rsid w:val="00CA7092"/>
    <w:rsid w:val="00CB774B"/>
    <w:rsid w:val="00CC7A0A"/>
    <w:rsid w:val="00D72BA3"/>
    <w:rsid w:val="00DB332B"/>
    <w:rsid w:val="00DD0E14"/>
    <w:rsid w:val="00DF2792"/>
    <w:rsid w:val="00DF39E1"/>
    <w:rsid w:val="00E82A61"/>
    <w:rsid w:val="00EF22D7"/>
    <w:rsid w:val="00F000F8"/>
    <w:rsid w:val="00F040A5"/>
    <w:rsid w:val="00F34CCB"/>
    <w:rsid w:val="00F42B1C"/>
    <w:rsid w:val="00F61213"/>
    <w:rsid w:val="00F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48EB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9F"/>
  </w:style>
  <w:style w:type="paragraph" w:styleId="Heading1">
    <w:name w:val="heading 1"/>
    <w:basedOn w:val="Normal"/>
    <w:link w:val="Heading1Char"/>
    <w:uiPriority w:val="9"/>
    <w:qFormat/>
    <w:rsid w:val="00A8477E"/>
    <w:pPr>
      <w:outlineLvl w:val="0"/>
    </w:pPr>
    <w:rPr>
      <w:rFonts w:asciiTheme="majorHAnsi" w:hAnsiTheme="majorHAnsi"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3F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595959" w:themeColor="text1" w:themeTint="A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F000F8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A8477E"/>
    <w:rPr>
      <w:rFonts w:asciiTheme="majorHAnsi" w:hAnsiTheme="majorHAnsi"/>
      <w:caps/>
      <w:sz w:val="28"/>
      <w:szCs w:val="20"/>
    </w:rPr>
  </w:style>
  <w:style w:type="paragraph" w:styleId="Title">
    <w:name w:val="Title"/>
    <w:basedOn w:val="Normal"/>
    <w:link w:val="TitleChar"/>
    <w:uiPriority w:val="1"/>
    <w:qFormat/>
    <w:rsid w:val="00A8477E"/>
    <w:pPr>
      <w:contextualSpacing/>
    </w:pPr>
    <w:rPr>
      <w:rFonts w:asciiTheme="majorHAnsi" w:eastAsiaTheme="majorEastAsia" w:hAnsiTheme="majorHAnsi" w:cstheme="majorBidi"/>
      <w:b/>
      <w:caps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8477E"/>
    <w:rPr>
      <w:rFonts w:asciiTheme="majorHAnsi" w:eastAsiaTheme="majorEastAsia" w:hAnsiTheme="majorHAnsi" w:cstheme="majorBidi"/>
      <w:b/>
      <w:caps/>
      <w:kern w:val="28"/>
      <w:sz w:val="144"/>
      <w:szCs w:val="56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E14"/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E14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0E14"/>
    <w:rPr>
      <w:rFonts w:asciiTheme="majorHAnsi" w:eastAsiaTheme="majorEastAsia" w:hAnsiTheme="majorHAnsi" w:cstheme="majorBidi"/>
      <w:b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E14"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E14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E14"/>
    <w:rPr>
      <w:rFonts w:asciiTheme="majorHAnsi" w:eastAsiaTheme="majorEastAsia" w:hAnsiTheme="majorHAnsi" w:cstheme="majorBidi"/>
      <w:caps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E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E14"/>
    <w:rPr>
      <w:rFonts w:asciiTheme="majorHAnsi" w:eastAsiaTheme="majorEastAsia" w:hAnsiTheme="majorHAnsi" w:cstheme="majorBidi"/>
      <w:b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E14"/>
    <w:rPr>
      <w:rFonts w:asciiTheme="majorHAnsi" w:eastAsiaTheme="majorEastAsia" w:hAnsiTheme="majorHAnsi" w:cstheme="majorBidi"/>
      <w:i/>
      <w:color w:val="595959" w:themeColor="text1" w:themeTint="A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14"/>
    <w:rPr>
      <w:rFonts w:asciiTheme="majorHAnsi" w:eastAsiaTheme="majorEastAsia" w:hAnsiTheme="majorHAnsi" w:cstheme="majorBidi"/>
      <w:b/>
      <w:i/>
      <w:iCs/>
      <w:color w:val="595959" w:themeColor="text1" w:themeTint="A6"/>
      <w:szCs w:val="21"/>
    </w:rPr>
  </w:style>
  <w:style w:type="character" w:styleId="PlaceholderText">
    <w:name w:val="Placeholder Text"/>
    <w:basedOn w:val="DefaultParagraphFont"/>
    <w:uiPriority w:val="99"/>
    <w:semiHidden/>
    <w:rsid w:val="00F000F8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F6121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F61213"/>
  </w:style>
  <w:style w:type="paragraph" w:styleId="BlockText">
    <w:name w:val="Block Text"/>
    <w:basedOn w:val="Normal"/>
    <w:uiPriority w:val="99"/>
    <w:semiHidden/>
    <w:rsid w:val="00F000F8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F61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E14"/>
  </w:style>
  <w:style w:type="paragraph" w:styleId="BodyText2">
    <w:name w:val="Body Text 2"/>
    <w:basedOn w:val="Normal"/>
    <w:link w:val="BodyText2Char"/>
    <w:uiPriority w:val="99"/>
    <w:semiHidden/>
    <w:rsid w:val="00F612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0E14"/>
  </w:style>
  <w:style w:type="paragraph" w:styleId="BodyText3">
    <w:name w:val="Body Text 3"/>
    <w:basedOn w:val="Normal"/>
    <w:link w:val="BodyText3Char"/>
    <w:uiPriority w:val="99"/>
    <w:semiHidden/>
    <w:rsid w:val="00F6121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0E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F61213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0E14"/>
  </w:style>
  <w:style w:type="paragraph" w:styleId="BodyTextIndent">
    <w:name w:val="Body Text Indent"/>
    <w:basedOn w:val="Normal"/>
    <w:link w:val="BodyTextIndentChar"/>
    <w:uiPriority w:val="99"/>
    <w:semiHidden/>
    <w:rsid w:val="00F612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0E14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F61213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0E14"/>
  </w:style>
  <w:style w:type="paragraph" w:styleId="BodyTextIndent2">
    <w:name w:val="Body Text Indent 2"/>
    <w:basedOn w:val="Normal"/>
    <w:link w:val="BodyTextIndent2Char"/>
    <w:uiPriority w:val="99"/>
    <w:semiHidden/>
    <w:rsid w:val="00F612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0E14"/>
  </w:style>
  <w:style w:type="paragraph" w:styleId="BodyTextIndent3">
    <w:name w:val="Body Text Indent 3"/>
    <w:basedOn w:val="Normal"/>
    <w:link w:val="BodyTextIndent3Char"/>
    <w:uiPriority w:val="99"/>
    <w:semiHidden/>
    <w:rsid w:val="00F61213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0E14"/>
    <w:rPr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61213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F6121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0E14"/>
  </w:style>
  <w:style w:type="table" w:styleId="ColorfulGrid">
    <w:name w:val="Colorful Grid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F612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6121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E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61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E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F61213"/>
  </w:style>
  <w:style w:type="character" w:customStyle="1" w:styleId="DateChar">
    <w:name w:val="Date Char"/>
    <w:basedOn w:val="DefaultParagraphFont"/>
    <w:link w:val="Date"/>
    <w:uiPriority w:val="99"/>
    <w:semiHidden/>
    <w:rsid w:val="00DD0E14"/>
  </w:style>
  <w:style w:type="paragraph" w:styleId="DocumentMap">
    <w:name w:val="Document Map"/>
    <w:basedOn w:val="Normal"/>
    <w:link w:val="DocumentMapChar"/>
    <w:uiPriority w:val="99"/>
    <w:semiHidden/>
    <w:rsid w:val="00F6121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0E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F612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0E14"/>
  </w:style>
  <w:style w:type="character" w:styleId="Emphasis">
    <w:name w:val="Emphasis"/>
    <w:basedOn w:val="DefaultParagraphFont"/>
    <w:uiPriority w:val="20"/>
    <w:semiHidden/>
    <w:qFormat/>
    <w:rsid w:val="00F61213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F612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F6121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0E14"/>
    <w:rPr>
      <w:szCs w:val="20"/>
    </w:rPr>
  </w:style>
  <w:style w:type="paragraph" w:styleId="EnvelopeAddress">
    <w:name w:val="envelope address"/>
    <w:basedOn w:val="Normal"/>
    <w:uiPriority w:val="99"/>
    <w:semiHidden/>
    <w:rsid w:val="00F612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F6121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F6121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F612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612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0E14"/>
    <w:rPr>
      <w:szCs w:val="20"/>
    </w:rPr>
  </w:style>
  <w:style w:type="table" w:styleId="GridTable1Light">
    <w:name w:val="Grid Table 1 Light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F61213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F61213"/>
  </w:style>
  <w:style w:type="paragraph" w:styleId="HTMLAddress">
    <w:name w:val="HTML Address"/>
    <w:basedOn w:val="Normal"/>
    <w:link w:val="HTMLAddressChar"/>
    <w:uiPriority w:val="99"/>
    <w:semiHidden/>
    <w:rsid w:val="00F612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0E14"/>
    <w:rPr>
      <w:i/>
      <w:iCs/>
    </w:rPr>
  </w:style>
  <w:style w:type="character" w:styleId="HTMLCite">
    <w:name w:val="HTML Cite"/>
    <w:basedOn w:val="DefaultParagraphFont"/>
    <w:uiPriority w:val="99"/>
    <w:semiHidden/>
    <w:rsid w:val="00F61213"/>
    <w:rPr>
      <w:i/>
      <w:iCs/>
    </w:rPr>
  </w:style>
  <w:style w:type="character" w:styleId="HTMLCode">
    <w:name w:val="HTML Code"/>
    <w:basedOn w:val="DefaultParagraphFont"/>
    <w:uiPriority w:val="99"/>
    <w:semiHidden/>
    <w:rsid w:val="00F612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F6121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F612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F6121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E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F612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F612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F61213"/>
    <w:rPr>
      <w:i/>
      <w:iCs/>
    </w:rPr>
  </w:style>
  <w:style w:type="character" w:styleId="Hyperlink">
    <w:name w:val="Hyperlink"/>
    <w:basedOn w:val="DefaultParagraphFont"/>
    <w:uiPriority w:val="99"/>
    <w:semiHidden/>
    <w:rsid w:val="00F612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6121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F6121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F6121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F6121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F6121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F6121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F6121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F6121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F6121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F612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F000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000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0E14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612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F61213"/>
  </w:style>
  <w:style w:type="paragraph" w:styleId="List">
    <w:name w:val="List"/>
    <w:basedOn w:val="Normal"/>
    <w:uiPriority w:val="99"/>
    <w:semiHidden/>
    <w:rsid w:val="00F6121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F6121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F6121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F6121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F6121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F612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F612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F612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F612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F612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F6121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F6121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F6121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F6121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F6121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F612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F612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F612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F612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F612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F612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612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0E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F6121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F612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0E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F6121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F612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F612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F612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0E14"/>
  </w:style>
  <w:style w:type="character" w:styleId="PageNumber">
    <w:name w:val="page number"/>
    <w:basedOn w:val="DefaultParagraphFont"/>
    <w:uiPriority w:val="99"/>
    <w:semiHidden/>
    <w:rsid w:val="00F61213"/>
  </w:style>
  <w:style w:type="table" w:styleId="PlainTable1">
    <w:name w:val="Plain Table 1"/>
    <w:basedOn w:val="TableNormal"/>
    <w:uiPriority w:val="4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F6121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0E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F612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0E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612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0E14"/>
  </w:style>
  <w:style w:type="paragraph" w:styleId="Signature">
    <w:name w:val="Signature"/>
    <w:basedOn w:val="Normal"/>
    <w:link w:val="SignatureChar"/>
    <w:uiPriority w:val="99"/>
    <w:semiHidden/>
    <w:rsid w:val="00F6121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0E14"/>
  </w:style>
  <w:style w:type="character" w:customStyle="1" w:styleId="SmartHyperlink1">
    <w:name w:val="Smart Hyperlink1"/>
    <w:basedOn w:val="DefaultParagraphFont"/>
    <w:uiPriority w:val="99"/>
    <w:semiHidden/>
    <w:rsid w:val="00F61213"/>
    <w:rPr>
      <w:u w:val="dotted"/>
    </w:rPr>
  </w:style>
  <w:style w:type="character" w:styleId="Strong">
    <w:name w:val="Strong"/>
    <w:basedOn w:val="DefaultParagraphFont"/>
    <w:uiPriority w:val="22"/>
    <w:qFormat/>
    <w:rsid w:val="00F612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F6121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D0E1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qFormat/>
    <w:rsid w:val="00F612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F612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612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612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612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612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612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612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612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612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612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612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612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612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612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612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612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612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612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612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612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612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612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612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612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F6121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F612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612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612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F612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61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612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612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F612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F612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F612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F612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F612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F6121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F6121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F6121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F6121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F6121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F6121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F61213"/>
    <w:pPr>
      <w:keepNext/>
      <w:keepLines/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F000F8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A1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ila.eetu@hotmail.com?" TargetMode="External"/><Relationship Id="rId5" Type="http://schemas.openxmlformats.org/officeDocument/2006/relationships/styles" Target="styles.xml"/><Relationship Id="rId10" Type="http://schemas.openxmlformats.org/officeDocument/2006/relationships/hyperlink" Target="tel:044981899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hara\AppData\Local\Microsoft\Office\16.0\DTS\en-FI%7b8F95AD5D-DB2F-49EA-BF0E-3C10B9BB85AE%7d\%7b4122A19E-D05B-4FB2-A602-598EFBF07F49%7dTFd59014b0-c66b-4cb8-8392-6e775dca14d49db88c40_win32-0d583806bcd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F760A149BEB45E3B9DB68DFD628A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C69F8-18A3-4B36-A6E6-41DA0C988745}"/>
      </w:docPartPr>
      <w:docPartBody>
        <w:p w:rsidR="00982D92" w:rsidRDefault="00982D92">
          <w:pPr>
            <w:pStyle w:val="4F760A149BEB45E3B9DB68DFD628ADCE"/>
          </w:pPr>
          <w:r w:rsidRPr="00DF39E1">
            <w:rPr>
              <w:rFonts w:hint="cs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92"/>
    <w:rsid w:val="00982D92"/>
    <w:rsid w:val="00C8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en-F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C12133FE14736AE84EBB8B939235B">
    <w:name w:val="28DC12133FE14736AE84EBB8B939235B"/>
  </w:style>
  <w:style w:type="paragraph" w:customStyle="1" w:styleId="18C1ACD1D20D414CB8196B505683DDCD">
    <w:name w:val="18C1ACD1D20D414CB8196B505683DDCD"/>
  </w:style>
  <w:style w:type="paragraph" w:customStyle="1" w:styleId="881E519414D84F8587AEFFCD7AE78F3D">
    <w:name w:val="881E519414D84F8587AEFFCD7AE78F3D"/>
  </w:style>
  <w:style w:type="paragraph" w:customStyle="1" w:styleId="4EA2B5CA00CD4A909D7E2008F207ECAE">
    <w:name w:val="4EA2B5CA00CD4A909D7E2008F207ECAE"/>
  </w:style>
  <w:style w:type="paragraph" w:customStyle="1" w:styleId="780BA842B347468DAA0A2BBE5765E430">
    <w:name w:val="780BA842B347468DAA0A2BBE5765E430"/>
  </w:style>
  <w:style w:type="paragraph" w:customStyle="1" w:styleId="526226EB995845C690E1EC1808506B5F">
    <w:name w:val="526226EB995845C690E1EC1808506B5F"/>
  </w:style>
  <w:style w:type="paragraph" w:customStyle="1" w:styleId="F6214252799549AA8D2D7462EA2412AE">
    <w:name w:val="F6214252799549AA8D2D7462EA2412AE"/>
  </w:style>
  <w:style w:type="paragraph" w:customStyle="1" w:styleId="88AB2040BDB44EF0B53B7794ACBCA074">
    <w:name w:val="88AB2040BDB44EF0B53B7794ACBCA074"/>
  </w:style>
  <w:style w:type="paragraph" w:customStyle="1" w:styleId="FA8E6DA4AB024644A9B1AD120BFC5744">
    <w:name w:val="FA8E6DA4AB024644A9B1AD120BFC5744"/>
  </w:style>
  <w:style w:type="paragraph" w:customStyle="1" w:styleId="C141CDE0BDFB4DBE901E250FE48FC383">
    <w:name w:val="C141CDE0BDFB4DBE901E250FE48FC383"/>
  </w:style>
  <w:style w:type="paragraph" w:customStyle="1" w:styleId="77447A6B9EEA4074B6C08BA14B5220EA">
    <w:name w:val="77447A6B9EEA4074B6C08BA14B5220EA"/>
  </w:style>
  <w:style w:type="paragraph" w:customStyle="1" w:styleId="A0398CDE67DE4D0F88FC0F03C272743C">
    <w:name w:val="A0398CDE67DE4D0F88FC0F03C272743C"/>
  </w:style>
  <w:style w:type="paragraph" w:customStyle="1" w:styleId="8280EF4B2A8140B3AF39BB0CD14E4410">
    <w:name w:val="8280EF4B2A8140B3AF39BB0CD14E4410"/>
  </w:style>
  <w:style w:type="paragraph" w:customStyle="1" w:styleId="2D013AB68A1E4F6DA177D22ADB087A66">
    <w:name w:val="2D013AB68A1E4F6DA177D22ADB087A66"/>
  </w:style>
  <w:style w:type="paragraph" w:customStyle="1" w:styleId="6AD30DB27C924B6B8961A7E77217D53A">
    <w:name w:val="6AD30DB27C924B6B8961A7E77217D53A"/>
  </w:style>
  <w:style w:type="paragraph" w:customStyle="1" w:styleId="4F760A149BEB45E3B9DB68DFD628ADCE">
    <w:name w:val="4F760A149BEB45E3B9DB68DFD628ADCE"/>
  </w:style>
  <w:style w:type="paragraph" w:customStyle="1" w:styleId="20360E9F34994079A65A098170B6B353">
    <w:name w:val="20360E9F34994079A65A098170B6B353"/>
  </w:style>
  <w:style w:type="paragraph" w:customStyle="1" w:styleId="CF3DC93513904A00A9FE6D50626C16FE">
    <w:name w:val="CF3DC93513904A00A9FE6D50626C16FE"/>
  </w:style>
  <w:style w:type="paragraph" w:customStyle="1" w:styleId="DA4EC2F43DB748AAB31E59F622543486">
    <w:name w:val="DA4EC2F43DB748AAB31E59F622543486"/>
  </w:style>
  <w:style w:type="paragraph" w:customStyle="1" w:styleId="CC02B6C40ABA43ACAC4A013ABA4BDD1A">
    <w:name w:val="CC02B6C40ABA43ACAC4A013ABA4BDD1A"/>
  </w:style>
  <w:style w:type="paragraph" w:customStyle="1" w:styleId="A51A80D8C09D48E0AF2674BF36A50780">
    <w:name w:val="A51A80D8C09D48E0AF2674BF36A50780"/>
    <w:rsid w:val="00982D92"/>
  </w:style>
  <w:style w:type="paragraph" w:customStyle="1" w:styleId="69AAEB717ED647ADAA95D3A6F89AAEEC">
    <w:name w:val="69AAEB717ED647ADAA95D3A6F89AAEEC"/>
    <w:rsid w:val="00982D92"/>
  </w:style>
  <w:style w:type="paragraph" w:customStyle="1" w:styleId="EC62984E5376472CB5D58C5F3737CF39">
    <w:name w:val="EC62984E5376472CB5D58C5F3737CF39"/>
    <w:rsid w:val="00982D92"/>
  </w:style>
  <w:style w:type="paragraph" w:customStyle="1" w:styleId="0862D2699E2943B997A444D9E5AA5D1C">
    <w:name w:val="0862D2699E2943B997A444D9E5AA5D1C"/>
    <w:rsid w:val="00982D92"/>
  </w:style>
  <w:style w:type="paragraph" w:customStyle="1" w:styleId="CAAAF85F179B42938B83586F92A331C0">
    <w:name w:val="CAAAF85F179B42938B83586F92A331C0"/>
    <w:rsid w:val="00982D92"/>
  </w:style>
  <w:style w:type="paragraph" w:customStyle="1" w:styleId="74E74F04076648A09D6BDBC83F5BF6D2">
    <w:name w:val="74E74F04076648A09D6BDBC83F5BF6D2"/>
    <w:rsid w:val="00982D92"/>
  </w:style>
  <w:style w:type="paragraph" w:customStyle="1" w:styleId="E5193A4602634EFAA3203DB67BFC81EC">
    <w:name w:val="E5193A4602634EFAA3203DB67BFC81EC"/>
    <w:rsid w:val="00982D92"/>
  </w:style>
  <w:style w:type="paragraph" w:customStyle="1" w:styleId="984E2F75993C436FBDFFADC835DDF018">
    <w:name w:val="984E2F75993C436FBDFFADC835DDF018"/>
    <w:rsid w:val="00982D92"/>
  </w:style>
  <w:style w:type="paragraph" w:customStyle="1" w:styleId="945EEC4EE8B0406783F28FD90031A861">
    <w:name w:val="945EEC4EE8B0406783F28FD90031A861"/>
    <w:rsid w:val="00982D92"/>
  </w:style>
  <w:style w:type="paragraph" w:customStyle="1" w:styleId="F1A9AC5829FA41D1BEF950D440F5FFA6">
    <w:name w:val="F1A9AC5829FA41D1BEF950D440F5FFA6"/>
    <w:rsid w:val="00982D92"/>
  </w:style>
  <w:style w:type="paragraph" w:customStyle="1" w:styleId="6F3BCCD542A948DCB0C7279B7C53C7DC">
    <w:name w:val="6F3BCCD542A948DCB0C7279B7C53C7DC"/>
    <w:rsid w:val="00982D92"/>
  </w:style>
  <w:style w:type="paragraph" w:customStyle="1" w:styleId="8392D6F2E7AD4D9E9EC370C1F620B8DB">
    <w:name w:val="8392D6F2E7AD4D9E9EC370C1F620B8DB"/>
    <w:rsid w:val="00982D92"/>
  </w:style>
  <w:style w:type="paragraph" w:customStyle="1" w:styleId="5570A892AAE14D61852DC29016B21561">
    <w:name w:val="5570A892AAE14D61852DC29016B21561"/>
    <w:rsid w:val="00982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5">
      <a:majorFont>
        <a:latin typeface="Aharon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20d55c-6f64-40ca-bc7d-19eea9cc7213" xsi:nil="true"/>
    <MigrationWizIdPermissions xmlns="9d20d55c-6f64-40ca-bc7d-19eea9cc7213" xsi:nil="true"/>
    <MigrationWizIdVersion xmlns="9d20d55c-6f64-40ca-bc7d-19eea9cc7213" xsi:nil="true"/>
    <MigrationWizId xmlns="9d20d55c-6f64-40ca-bc7d-19eea9cc72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9BD2DEA29674E957A28C786A1ACC5" ma:contentTypeVersion="16" ma:contentTypeDescription="Create a new document." ma:contentTypeScope="" ma:versionID="4a6f661eb96418a4a4e8f3b9b91f7e19">
  <xsd:schema xmlns:xsd="http://www.w3.org/2001/XMLSchema" xmlns:xs="http://www.w3.org/2001/XMLSchema" xmlns:p="http://schemas.microsoft.com/office/2006/metadata/properties" xmlns:ns3="9d20d55c-6f64-40ca-bc7d-19eea9cc7213" targetNamespace="http://schemas.microsoft.com/office/2006/metadata/properties" ma:root="true" ma:fieldsID="a6a296dd0a4a2e75534ac220f36ca00f" ns3:_="">
    <xsd:import namespace="9d20d55c-6f64-40ca-bc7d-19eea9cc7213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0d55c-6f64-40ca-bc7d-19eea9cc7213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_activity" ma:index="11" nillable="true" ma:displayName="_activity" ma:hidden="true" ma:internalName="_activity" ma:readOnly="false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168AC-250F-48DA-9C4A-618EDD3C8A7E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d20d55c-6f64-40ca-bc7d-19eea9cc7213"/>
  </ds:schemaRefs>
</ds:datastoreItem>
</file>

<file path=customXml/itemProps2.xml><?xml version="1.0" encoding="utf-8"?>
<ds:datastoreItem xmlns:ds="http://schemas.openxmlformats.org/officeDocument/2006/customXml" ds:itemID="{65F74E10-859A-4F78-84E6-F6B715531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12E99-7802-4A91-955D-785297F19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20d55c-6f64-40ca-bc7d-19eea9cc72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{4122A19E-D05B-4FB2-A602-598EFBF07F49}TFd59014b0-c66b-4cb8-8392-6e775dca14d49db88c40_win32-0d583806bcdf.dotx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2025-08-20T10:46:00Z</dcterms:created>
  <dcterms:modified xsi:type="dcterms:W3CDTF">2025-08-20T10:46:00Z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0x0101008D19BD2DEA29674E957A28C786A1ACC5</vt:lpwstr>
  </property>
</Properties>
</file>